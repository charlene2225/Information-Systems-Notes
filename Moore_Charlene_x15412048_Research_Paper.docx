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1F06" w14:textId="70C26E27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6816F707" w14:textId="3C8F70C2" w:rsidR="00C6554A" w:rsidRDefault="00680D94" w:rsidP="00C6554A">
      <w:pPr>
        <w:pStyle w:val="Title"/>
      </w:pPr>
      <w:r>
        <w:t>Contem</w:t>
      </w:r>
      <w:r w:rsidR="00A06434">
        <w:t>porary Hardware and Software</w:t>
      </w:r>
    </w:p>
    <w:p w14:paraId="540FBD2E" w14:textId="2068FEAA" w:rsidR="00C6554A" w:rsidRDefault="00A06434" w:rsidP="00C6554A">
      <w:pPr>
        <w:pStyle w:val="Subtitle"/>
      </w:pPr>
      <w:r>
        <w:t>Research report</w:t>
      </w:r>
    </w:p>
    <w:p w14:paraId="1CF05B71" w14:textId="77777777" w:rsidR="002B0C12" w:rsidRDefault="002B0C12" w:rsidP="002B0C12">
      <w:pPr>
        <w:pStyle w:val="ContactInfo"/>
      </w:pPr>
      <w:r>
        <w:t xml:space="preserve">BSHTM4 </w:t>
      </w:r>
    </w:p>
    <w:p w14:paraId="76FE82E4" w14:textId="77777777" w:rsidR="002B0C12" w:rsidRDefault="002B0C12" w:rsidP="00C6554A">
      <w:pPr>
        <w:pStyle w:val="Subtitle"/>
      </w:pPr>
    </w:p>
    <w:p w14:paraId="78F29121" w14:textId="0CB6A530" w:rsidR="002B0C12" w:rsidRDefault="002B0C12" w:rsidP="00C6554A">
      <w:pPr>
        <w:pStyle w:val="Subtitle"/>
      </w:pPr>
    </w:p>
    <w:p w14:paraId="399F19AB" w14:textId="27A89A6D" w:rsidR="002B0C12" w:rsidRDefault="002B0C12" w:rsidP="0008062D">
      <w:pPr>
        <w:pStyle w:val="Subtitle"/>
        <w:jc w:val="left"/>
      </w:pPr>
    </w:p>
    <w:p w14:paraId="0A391141" w14:textId="4A57B34B" w:rsidR="002B0C12" w:rsidRDefault="002B0C12" w:rsidP="00C6554A">
      <w:pPr>
        <w:pStyle w:val="Subtitle"/>
      </w:pPr>
    </w:p>
    <w:p w14:paraId="2186256E" w14:textId="59956DB2" w:rsidR="002B0C12" w:rsidRDefault="002B0C12" w:rsidP="002B0C12">
      <w:pPr>
        <w:pStyle w:val="Subtitle"/>
        <w:jc w:val="left"/>
      </w:pPr>
      <w:r>
        <w:rPr>
          <w:noProof/>
        </w:rPr>
        <w:drawing>
          <wp:inline distT="0" distB="0" distL="0" distR="0" wp14:anchorId="549E268C" wp14:editId="70C141DD">
            <wp:extent cx="5570488" cy="206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ber Security 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21" cy="21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F36F" w14:textId="5CA5B5E6" w:rsidR="002B0C12" w:rsidRDefault="002B0C12" w:rsidP="00C6554A">
      <w:pPr>
        <w:pStyle w:val="Subtitle"/>
      </w:pPr>
    </w:p>
    <w:p w14:paraId="5C402AD2" w14:textId="24B79434" w:rsidR="002B0C12" w:rsidRDefault="002B0C12" w:rsidP="00C6554A">
      <w:pPr>
        <w:pStyle w:val="Subtitle"/>
      </w:pPr>
    </w:p>
    <w:p w14:paraId="31BD6788" w14:textId="4A39A1AD" w:rsidR="002B0C12" w:rsidRDefault="002B0C12" w:rsidP="00C6554A">
      <w:pPr>
        <w:pStyle w:val="Subtitle"/>
      </w:pPr>
    </w:p>
    <w:p w14:paraId="1FFC3873" w14:textId="2A0E5C03" w:rsidR="002B0C12" w:rsidRDefault="002B0C12" w:rsidP="00C6554A">
      <w:pPr>
        <w:pStyle w:val="Subtitle"/>
      </w:pPr>
    </w:p>
    <w:p w14:paraId="03EC9677" w14:textId="26550FA0" w:rsidR="002B0C12" w:rsidRDefault="002B0C12" w:rsidP="00C6554A">
      <w:pPr>
        <w:pStyle w:val="Subtitle"/>
      </w:pPr>
    </w:p>
    <w:p w14:paraId="2845300A" w14:textId="0150AAFB" w:rsidR="002B0C12" w:rsidRDefault="002B0C12" w:rsidP="00C6554A">
      <w:pPr>
        <w:pStyle w:val="Subtitle"/>
      </w:pPr>
    </w:p>
    <w:p w14:paraId="16FEE542" w14:textId="77777777" w:rsidR="002B0C12" w:rsidRPr="00D5413C" w:rsidRDefault="002B0C12" w:rsidP="002B0C12">
      <w:pPr>
        <w:pStyle w:val="Subtitle"/>
        <w:jc w:val="left"/>
      </w:pPr>
    </w:p>
    <w:p w14:paraId="6247C95F" w14:textId="5AD7FF0D" w:rsidR="002B0C12" w:rsidRDefault="002B0C12" w:rsidP="002B0C12">
      <w:pPr>
        <w:pStyle w:val="ContactInfo"/>
      </w:pPr>
      <w:r>
        <w:t xml:space="preserve">By </w:t>
      </w:r>
      <w:r w:rsidR="00A06434">
        <w:t>Charlene Moore</w:t>
      </w:r>
    </w:p>
    <w:p w14:paraId="2B608943" w14:textId="6C84C80D" w:rsidR="002B0C12" w:rsidRDefault="002B0C12" w:rsidP="002B0C12">
      <w:pPr>
        <w:pStyle w:val="ContactInfo"/>
      </w:pPr>
      <w:r>
        <w:t>Student at National College of Ireland</w:t>
      </w:r>
    </w:p>
    <w:p w14:paraId="3CFB9BD3" w14:textId="2ECC8617" w:rsidR="00765295" w:rsidRDefault="00765295" w:rsidP="002B0C12">
      <w:pPr>
        <w:pStyle w:val="ContactInfo"/>
      </w:pPr>
      <w:r>
        <w:t>Lecture: Dr. Catherine Mulwa</w:t>
      </w:r>
    </w:p>
    <w:p w14:paraId="1D89343E" w14:textId="77777777" w:rsidR="002B0C12" w:rsidRDefault="002B0C12" w:rsidP="00C6554A">
      <w:pPr>
        <w:pStyle w:val="ContactInfo"/>
      </w:pPr>
    </w:p>
    <w:p w14:paraId="40FB7E19" w14:textId="2820F990" w:rsidR="00A06434" w:rsidRDefault="00A06434" w:rsidP="00A06434">
      <w:pPr>
        <w:pStyle w:val="Subtitle"/>
      </w:pPr>
      <w:r>
        <w:t>2018/2019</w:t>
      </w:r>
    </w:p>
    <w:p w14:paraId="7AD96E4A" w14:textId="6316FB72" w:rsidR="00C6554A" w:rsidRDefault="00C6554A" w:rsidP="00C6554A">
      <w:pPr>
        <w:pStyle w:val="ContactInfo"/>
      </w:pPr>
      <w:r>
        <w:lastRenderedPageBreak/>
        <w:br w:type="page"/>
      </w:r>
    </w:p>
    <w:p w14:paraId="02691242" w14:textId="361DA81C" w:rsidR="00C6554A" w:rsidRDefault="00D90CD0" w:rsidP="00C6554A">
      <w:pPr>
        <w:pStyle w:val="Heading1"/>
      </w:pPr>
      <w:r>
        <w:lastRenderedPageBreak/>
        <w:t>INTRODUCTION</w:t>
      </w:r>
    </w:p>
    <w:p w14:paraId="257C191D" w14:textId="77777777" w:rsidR="008B62DF" w:rsidRDefault="008B62DF" w:rsidP="00917692">
      <w:pPr>
        <w:pStyle w:val="ListBullet"/>
        <w:numPr>
          <w:ilvl w:val="0"/>
          <w:numId w:val="0"/>
        </w:numPr>
      </w:pPr>
      <w:r>
        <w:t>Identify processes for change and Analyze existing processes 20%.</w:t>
      </w:r>
    </w:p>
    <w:p w14:paraId="7B2E3F59" w14:textId="6B36843D" w:rsidR="00C6554A" w:rsidRPr="00514122" w:rsidRDefault="00917692" w:rsidP="00917692">
      <w:pPr>
        <w:pStyle w:val="ListBullet"/>
        <w:numPr>
          <w:ilvl w:val="0"/>
          <w:numId w:val="0"/>
        </w:numPr>
      </w:pPr>
      <w:r>
        <w:t xml:space="preserve">The objective of this report is to discuss contemporary Hardware and Software for a company that carried out a cyber-security planning analysis on a company. </w:t>
      </w:r>
      <w:r w:rsidR="008B62DF">
        <w:t xml:space="preserve"> </w:t>
      </w:r>
    </w:p>
    <w:p w14:paraId="3841284D" w14:textId="7443CD8B" w:rsidR="00C6554A" w:rsidRPr="00D5413C" w:rsidRDefault="008B62DF" w:rsidP="00C6554A">
      <w:pPr>
        <w:pStyle w:val="Heading2"/>
      </w:pPr>
      <w:r>
        <w:t>Flow charts 30%</w:t>
      </w:r>
    </w:p>
    <w:sdt>
      <w:sdtPr>
        <w:alias w:val="Paragraph Text:"/>
        <w:tag w:val="Paragraph Text:"/>
        <w:id w:val="-2013052735"/>
        <w:placeholder>
          <w:docPart w:val="0A91F1A5C7364DE8BF602E2B00D1CF3A"/>
        </w:placeholder>
        <w:temporary/>
        <w:showingPlcHdr/>
        <w15:appearance w15:val="hidden"/>
      </w:sdtPr>
      <w:sdtContent>
        <w:p w14:paraId="36B3EC43" w14:textId="77777777"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14:paraId="2F7B9B76" w14:textId="1A6570CA" w:rsidR="00680D94" w:rsidRDefault="00C6554A">
          <w:r>
            <w:t>Just delete the placeholder picture. Then, on the Insert tab, click Picture to select one from your files.</w:t>
          </w:r>
        </w:p>
      </w:sdtContent>
    </w:sdt>
    <w:p w14:paraId="4DA2D88B" w14:textId="3649C403" w:rsidR="008B62DF" w:rsidRDefault="008B62DF" w:rsidP="008B62DF">
      <w:pPr>
        <w:pStyle w:val="Heading2"/>
      </w:pPr>
      <w:r>
        <w:t>Systems development-life cycle 50%</w:t>
      </w:r>
    </w:p>
    <w:p w14:paraId="0ECC9760" w14:textId="77777777" w:rsidR="008B62DF" w:rsidRDefault="008B62DF" w:rsidP="008B62DF">
      <w:r>
        <w:t>Activities that go into producing an information system solution</w:t>
      </w:r>
    </w:p>
    <w:p w14:paraId="59D7F6E5" w14:textId="77777777" w:rsidR="008B62DF" w:rsidRDefault="008B62DF" w:rsidP="008B62DF">
      <w:r>
        <w:t>to an organizational problem or opportunity</w:t>
      </w:r>
    </w:p>
    <w:p w14:paraId="4D2791CC" w14:textId="77777777" w:rsidR="008B62DF" w:rsidRDefault="008B62DF" w:rsidP="008B62DF">
      <w:r>
        <w:t>– Systems analysis</w:t>
      </w:r>
    </w:p>
    <w:p w14:paraId="02111A73" w14:textId="77777777" w:rsidR="008B62DF" w:rsidRDefault="008B62DF" w:rsidP="008B62DF">
      <w:r>
        <w:t>– Systems design</w:t>
      </w:r>
    </w:p>
    <w:p w14:paraId="6530715C" w14:textId="77777777" w:rsidR="008B62DF" w:rsidRDefault="008B62DF" w:rsidP="008B62DF">
      <w:r>
        <w:t>– Programming</w:t>
      </w:r>
    </w:p>
    <w:p w14:paraId="0E79D07C" w14:textId="77777777" w:rsidR="008B62DF" w:rsidRDefault="008B62DF" w:rsidP="008B62DF">
      <w:r>
        <w:t>– Testing</w:t>
      </w:r>
    </w:p>
    <w:p w14:paraId="723FEB67" w14:textId="77777777" w:rsidR="008B62DF" w:rsidRDefault="008B62DF" w:rsidP="008B62DF">
      <w:r>
        <w:t>– Conversion</w:t>
      </w:r>
    </w:p>
    <w:p w14:paraId="46F167E7" w14:textId="641AB8AE" w:rsidR="008B62DF" w:rsidRDefault="008B62DF" w:rsidP="008B62DF">
      <w:r>
        <w:t>– Production and maintenance</w:t>
      </w:r>
    </w:p>
    <w:p w14:paraId="2F4BC2DD" w14:textId="39FF7717" w:rsidR="008B62DF" w:rsidRDefault="008B62DF" w:rsidP="008B62DF">
      <w:pPr>
        <w:pStyle w:val="Heading2"/>
      </w:pPr>
      <w:r>
        <w:t>CONCLUSION</w:t>
      </w:r>
    </w:p>
    <w:p w14:paraId="5F686DF7" w14:textId="77777777" w:rsidR="008B62DF" w:rsidRDefault="008B62DF" w:rsidP="008B62DF">
      <w:r>
        <w:t>Your response should be typed using font size 12 with 1.5 line spacing.</w:t>
      </w:r>
    </w:p>
    <w:p w14:paraId="444F7BE4" w14:textId="77777777" w:rsidR="008B62DF" w:rsidRDefault="008B62DF" w:rsidP="008B62DF">
      <w:r>
        <w:t> The word limit is 2000 words, excluding references and bibliography.</w:t>
      </w:r>
    </w:p>
    <w:p w14:paraId="3850A788" w14:textId="77777777" w:rsidR="008B62DF" w:rsidRDefault="008B62DF" w:rsidP="008B62DF">
      <w:r>
        <w:t> You should have a table of contents and page numbers in your paper.</w:t>
      </w:r>
    </w:p>
    <w:p w14:paraId="0937CDBF" w14:textId="77777777" w:rsidR="008B62DF" w:rsidRDefault="008B62DF" w:rsidP="008B62DF">
      <w:r>
        <w:t> Your submission must be entirely your own work; plagiarism is a serious offence.</w:t>
      </w:r>
    </w:p>
    <w:p w14:paraId="3CDCDAD9" w14:textId="77777777" w:rsidR="008B62DF" w:rsidRDefault="008B62DF" w:rsidP="008B62DF">
      <w:r>
        <w:t> You must use multiple sources for your research material e.g. library books, online databases,</w:t>
      </w:r>
    </w:p>
    <w:p w14:paraId="7FC49517" w14:textId="77777777" w:rsidR="008B62DF" w:rsidRDefault="008B62DF" w:rsidP="008B62DF">
      <w:r>
        <w:t>journals, magazines, online resources.</w:t>
      </w:r>
    </w:p>
    <w:p w14:paraId="33988087" w14:textId="77777777" w:rsidR="008B62DF" w:rsidRDefault="008B62DF" w:rsidP="008B62DF">
      <w:r>
        <w:t> You must use the Harvard referencing system.</w:t>
      </w:r>
    </w:p>
    <w:p w14:paraId="7C87878B" w14:textId="77777777" w:rsidR="008B62DF" w:rsidRDefault="008B62DF" w:rsidP="008B62DF">
      <w:r>
        <w:lastRenderedPageBreak/>
        <w:t> Save the report as Surname_Firstname_StudentID_Research_Paper.pdf and submit it to Moodle</w:t>
      </w:r>
    </w:p>
    <w:p w14:paraId="188879A3" w14:textId="233CDF47" w:rsidR="008B62DF" w:rsidRPr="008B62DF" w:rsidRDefault="008B62DF" w:rsidP="008B62DF">
      <w:r>
        <w:t>before 23.00, Sunday, 9</w:t>
      </w:r>
      <w:bookmarkStart w:id="5" w:name="_GoBack"/>
      <w:bookmarkEnd w:id="5"/>
      <w:r>
        <w:t>th December, 2018</w:t>
      </w:r>
    </w:p>
    <w:p w14:paraId="702BD90E" w14:textId="77777777" w:rsidR="008B62DF" w:rsidRPr="008B62DF" w:rsidRDefault="008B62DF" w:rsidP="008B62DF"/>
    <w:p w14:paraId="40A4B4EC" w14:textId="77777777" w:rsidR="008B62DF" w:rsidRDefault="008B62DF"/>
    <w:sectPr w:rsidR="008B62DF">
      <w:headerReference w:type="default" r:id="rId8"/>
      <w:footerReference w:type="default" r:id="rId9"/>
      <w:footerReference w:type="firs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F6685" w14:textId="77777777" w:rsidR="00AE1D13" w:rsidRDefault="00AE1D13" w:rsidP="00C6554A">
      <w:pPr>
        <w:spacing w:before="0" w:after="0" w:line="240" w:lineRule="auto"/>
      </w:pPr>
      <w:r>
        <w:separator/>
      </w:r>
    </w:p>
  </w:endnote>
  <w:endnote w:type="continuationSeparator" w:id="0">
    <w:p w14:paraId="3F967F9B" w14:textId="77777777" w:rsidR="00AE1D13" w:rsidRDefault="00AE1D1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503EA" w14:textId="77777777" w:rsidR="00680D94" w:rsidRDefault="00680D9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B60E1" w14:textId="0CECFD08" w:rsidR="0008062D" w:rsidRDefault="003B11A3">
    <w:pPr>
      <w:pStyle w:val="Footer"/>
    </w:pPr>
    <w:r>
      <w:rPr>
        <w:noProof/>
        <w:color w:val="00A0B8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B3C4D0" wp14:editId="5D92668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7DD081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007ce9 [1614]" strokeweight="1.25pt">
              <w10:wrap anchorx="page" anchory="page"/>
            </v:rect>
          </w:pict>
        </mc:Fallback>
      </mc:AlternateContent>
    </w:r>
    <w:r>
      <w:rPr>
        <w:color w:val="00A0B8" w:themeColor="accent1"/>
      </w:rPr>
      <w:t xml:space="preserve"> </w:t>
    </w:r>
    <w:r>
      <w:rPr>
        <w:rFonts w:asciiTheme="majorHAnsi" w:eastAsiaTheme="majorEastAsia" w:hAnsiTheme="majorHAnsi" w:cstheme="majorBidi"/>
        <w:color w:val="00A0B8" w:themeColor="accent1"/>
        <w:sz w:val="20"/>
        <w:szCs w:val="20"/>
      </w:rPr>
      <w:t xml:space="preserve">pg. </w:t>
    </w:r>
    <w:r>
      <w:rPr>
        <w:rFonts w:eastAsiaTheme="minorEastAsia"/>
        <w:color w:val="00A0B8" w:themeColor="accent1"/>
        <w:sz w:val="20"/>
        <w:szCs w:val="20"/>
      </w:rPr>
      <w:fldChar w:fldCharType="begin"/>
    </w:r>
    <w:r>
      <w:rPr>
        <w:color w:val="00A0B8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00A0B8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00A0B8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00A0B8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7ACFF" w14:textId="77777777" w:rsidR="00AE1D13" w:rsidRDefault="00AE1D1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6C08B25" w14:textId="77777777" w:rsidR="00AE1D13" w:rsidRDefault="00AE1D13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9642A" w14:textId="5C3DABF5" w:rsidR="0008062D" w:rsidRDefault="00C81E0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44FAAABF" wp14:editId="5F754BE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13292FD" w14:textId="251A8AB6" w:rsidR="00C81E0F" w:rsidRDefault="00C81E0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Research report | Information Systems management | CA2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FAAABF" id="Rectangle 197" o:spid="_x0000_s1026" style="position:absolute;margin-left:0;margin-top:0;width:468.5pt;height:21.3pt;z-index:-25165312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13292FD" w14:textId="251A8AB6" w:rsidR="00C81E0F" w:rsidRDefault="00C81E0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Research report | Information Systems management | CA2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94"/>
    <w:rsid w:val="00027E32"/>
    <w:rsid w:val="0008062D"/>
    <w:rsid w:val="001811AE"/>
    <w:rsid w:val="002554CD"/>
    <w:rsid w:val="00293B83"/>
    <w:rsid w:val="002B0C12"/>
    <w:rsid w:val="002B4294"/>
    <w:rsid w:val="00333D0D"/>
    <w:rsid w:val="003B11A3"/>
    <w:rsid w:val="004C049F"/>
    <w:rsid w:val="005000E2"/>
    <w:rsid w:val="00680D94"/>
    <w:rsid w:val="006A3CE7"/>
    <w:rsid w:val="00721DDF"/>
    <w:rsid w:val="00765295"/>
    <w:rsid w:val="008B62DF"/>
    <w:rsid w:val="00917692"/>
    <w:rsid w:val="00A06434"/>
    <w:rsid w:val="00A470E0"/>
    <w:rsid w:val="00AE1D13"/>
    <w:rsid w:val="00C6554A"/>
    <w:rsid w:val="00C81E0F"/>
    <w:rsid w:val="00D90CD0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F7608"/>
  <w15:chartTrackingRefBased/>
  <w15:docId w15:val="{E666B93E-A1DE-47F0-A999-F11514B3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91F1A5C7364DE8BF602E2B00D1C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AF475-47DB-4E72-95B9-5B554419A7E9}"/>
      </w:docPartPr>
      <w:docPartBody>
        <w:p w:rsidR="00065A1D" w:rsidRDefault="00065A1D" w:rsidP="00065A1D">
          <w:r>
            <w:t>You might like the photo on the cover page as much as we do, but if it’s not ideal for your report, it’s easy to replace it with your own.</w:t>
          </w:r>
        </w:p>
        <w:p w:rsidR="00065A1D" w:rsidRDefault="00065A1D">
          <w:pPr>
            <w:pStyle w:val="0A91F1A5C7364DE8BF602E2B00D1CF3A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1D"/>
    <w:rsid w:val="0006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3140192C8B42E28577E10E43239D1D">
    <w:name w:val="4A3140192C8B42E28577E10E43239D1D"/>
  </w:style>
  <w:style w:type="paragraph" w:customStyle="1" w:styleId="AFEB206A2B284E64A55D23A729041336">
    <w:name w:val="AFEB206A2B284E64A55D23A729041336"/>
  </w:style>
  <w:style w:type="paragraph" w:customStyle="1" w:styleId="BC222543D5F049C89FE4134ABDD72D6C">
    <w:name w:val="BC222543D5F049C89FE4134ABDD72D6C"/>
  </w:style>
  <w:style w:type="paragraph" w:customStyle="1" w:styleId="797B194FF8F149F4870AD5AC436FAA75">
    <w:name w:val="797B194FF8F149F4870AD5AC436FAA75"/>
  </w:style>
  <w:style w:type="paragraph" w:customStyle="1" w:styleId="74D4643DCBE54982BBDF60743AA269EF">
    <w:name w:val="74D4643DCBE54982BBDF60743AA269EF"/>
  </w:style>
  <w:style w:type="paragraph" w:customStyle="1" w:styleId="A02C1D666C444CDA9ACB69CCC8707259">
    <w:name w:val="A02C1D666C444CDA9ACB69CCC8707259"/>
  </w:style>
  <w:style w:type="paragraph" w:customStyle="1" w:styleId="C7D7590EB7F44BAA98F3FEDB7B7180AD">
    <w:name w:val="C7D7590EB7F44BAA98F3FEDB7B7180AD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AB4EB5F0EE114BEF8CB35197C740D805">
    <w:name w:val="AB4EB5F0EE114BEF8CB35197C740D805"/>
  </w:style>
  <w:style w:type="paragraph" w:customStyle="1" w:styleId="FD7BF094AD154B62890CC07D59E66823">
    <w:name w:val="FD7BF094AD154B62890CC07D59E66823"/>
  </w:style>
  <w:style w:type="paragraph" w:customStyle="1" w:styleId="0A91F1A5C7364DE8BF602E2B00D1CF3A">
    <w:name w:val="0A91F1A5C7364DE8BF602E2B00D1CF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86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report | Information Systems management | CA2</dc:title>
  <dc:subject/>
  <dc:creator>Eva</dc:creator>
  <cp:keywords/>
  <dc:description/>
  <cp:lastModifiedBy>Charlene Moore</cp:lastModifiedBy>
  <cp:revision>11</cp:revision>
  <dcterms:created xsi:type="dcterms:W3CDTF">2018-11-07T10:51:00Z</dcterms:created>
  <dcterms:modified xsi:type="dcterms:W3CDTF">2018-11-07T12:17:00Z</dcterms:modified>
</cp:coreProperties>
</file>